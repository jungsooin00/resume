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690"/>
        <w:gridCol w:w="56"/>
        <w:gridCol w:w="6190"/>
      </w:tblGrid>
      <w:tr w:rsidR="00B93310" w:rsidRPr="005152F2" w14:paraId="36773336" w14:textId="77777777" w:rsidTr="0009271D">
        <w:tc>
          <w:tcPr>
            <w:tcW w:w="3690" w:type="dxa"/>
          </w:tcPr>
          <w:sdt>
            <w:sdtPr>
              <w:rPr>
                <w:sz w:val="24"/>
                <w:szCs w:val="24"/>
              </w:rPr>
              <w:alias w:val="Your Name:"/>
              <w:tag w:val="Your Name:"/>
              <w:id w:val="-1220516334"/>
              <w:placeholder>
                <w:docPart w:val="0CCA039170D6EE4699599E849D7597D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0D000944" w14:textId="77777777" w:rsidR="00B93310" w:rsidRPr="0009271D" w:rsidRDefault="00294E34" w:rsidP="003856C9">
                <w:pPr>
                  <w:pStyle w:val="Heading1"/>
                  <w:rPr>
                    <w:sz w:val="24"/>
                    <w:szCs w:val="24"/>
                  </w:rPr>
                </w:pPr>
                <w:r w:rsidRPr="0009271D">
                  <w:rPr>
                    <w:sz w:val="24"/>
                    <w:szCs w:val="24"/>
                  </w:rPr>
                  <w:t>Rachel In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690"/>
            </w:tblGrid>
            <w:tr w:rsidR="00441EB9" w:rsidRPr="005152F2" w14:paraId="4C8968A1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570340B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D9CC875" wp14:editId="22C2EF39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47FD44B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18AD66E7" w14:textId="77777777" w:rsidTr="00A77BD3">
              <w:trPr>
                <w:trHeight w:val="97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E7FD223" w14:textId="77777777" w:rsidR="00441EB9" w:rsidRPr="00294E34" w:rsidRDefault="00294E34" w:rsidP="00441EB9">
                  <w:pPr>
                    <w:pStyle w:val="Heading3"/>
                    <w:rPr>
                      <w:rFonts w:ascii="Gill Sans MT" w:hAnsi="Gill Sans MT"/>
                    </w:rPr>
                  </w:pPr>
                  <w:r>
                    <w:rPr>
                      <w:rFonts w:ascii="Gill Sans MT" w:hAnsi="Gill Sans MT"/>
                    </w:rPr>
                    <w:t>rachelin00@yahoo.com</w:t>
                  </w:r>
                </w:p>
              </w:tc>
            </w:tr>
            <w:tr w:rsidR="00441EB9" w:rsidRPr="005152F2" w14:paraId="019FC207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F516BC2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B601275" wp14:editId="1FB0E78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4662930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35065D5C" w14:textId="77777777" w:rsidTr="00A77BD3">
              <w:trPr>
                <w:trHeight w:val="160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8E34422" w14:textId="77777777" w:rsidR="00441EB9" w:rsidRDefault="00294E34" w:rsidP="00441EB9">
                  <w:pPr>
                    <w:pStyle w:val="Heading3"/>
                  </w:pPr>
                  <w:r>
                    <w:t>817-908-8839</w:t>
                  </w:r>
                </w:p>
                <w:p w14:paraId="71B9B207" w14:textId="77777777" w:rsidR="007552B7" w:rsidRDefault="007552B7" w:rsidP="00441EB9">
                  <w:pPr>
                    <w:pStyle w:val="Heading3"/>
                  </w:pPr>
                </w:p>
                <w:p w14:paraId="7BEFAE80" w14:textId="77777777" w:rsidR="007552B7" w:rsidRDefault="007552B7" w:rsidP="00441EB9">
                  <w:pPr>
                    <w:pStyle w:val="Heading3"/>
                  </w:pPr>
                </w:p>
              </w:tc>
            </w:tr>
            <w:tr w:rsidR="005A7E57" w:rsidRPr="005152F2" w14:paraId="474ACFB1" w14:textId="77777777" w:rsidTr="006225EE">
              <w:trPr>
                <w:trHeight w:val="817"/>
              </w:trPr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50386BD0" w14:textId="77777777" w:rsidR="002C77B9" w:rsidRDefault="00BB32C8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33EC1CE29178DF42A747299CFFE1D32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14:paraId="1F8CD8CA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60AFC5EA" wp14:editId="52489CF7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2F4714B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9658922" w14:textId="15DD549B" w:rsidR="005A7E57" w:rsidRPr="00D14F1C" w:rsidRDefault="00965876" w:rsidP="00965876">
                  <w:pPr>
                    <w:rPr>
                      <w:rFonts w:ascii="Gill Sans MT" w:hAnsi="Gill Sans MT"/>
                    </w:rPr>
                  </w:pPr>
                  <w:r w:rsidRPr="00965876">
                    <w:rPr>
                      <w:rFonts w:ascii="Gill Sans MT" w:hAnsi="Gill Sans MT"/>
                    </w:rPr>
                    <w:t>Current undergraduate junior in human biology, with dozens of hours in biology, chemistry, and data science analysis courses, dedicated to working hard to make positive contributions.</w:t>
                  </w:r>
                </w:p>
              </w:tc>
            </w:tr>
            <w:tr w:rsidR="00463463" w:rsidRPr="005152F2" w14:paraId="78B44ED7" w14:textId="77777777" w:rsidTr="006225EE">
              <w:trPr>
                <w:trHeight w:val="1069"/>
              </w:trPr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1C0E9A56" w14:textId="77777777" w:rsidR="005A7E57" w:rsidRDefault="00BB32C8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FB159D2F95A49443B0CE7DDF88E10F3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14:paraId="77439155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6BA8C57" wp14:editId="7DA6D2EC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CA055A2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62B5DA4" w14:textId="0A5076C9" w:rsidR="00463463" w:rsidRPr="005152F2" w:rsidRDefault="00A77BD3" w:rsidP="00463463">
                  <w:r>
                    <w:t xml:space="preserve">Problem </w:t>
                  </w:r>
                  <w:r w:rsidR="0009271D">
                    <w:t>solving, collaboration, critical thinking</w:t>
                  </w:r>
                  <w:r>
                    <w:t>, adaptability</w:t>
                  </w:r>
                  <w:r w:rsidR="0009271D">
                    <w:t xml:space="preserve">, </w:t>
                  </w:r>
                  <w:r w:rsidR="008E3C4C">
                    <w:t xml:space="preserve">responsible, compassion, </w:t>
                  </w:r>
                  <w:r>
                    <w:t>proficient in Microsoft Office Suite</w:t>
                  </w:r>
                  <w:r w:rsidR="0009271D">
                    <w:t xml:space="preserve">, creativity, </w:t>
                  </w:r>
                  <w:r w:rsidR="00361A44">
                    <w:t>basic</w:t>
                  </w:r>
                  <w:r w:rsidR="0009271D">
                    <w:t xml:space="preserve"> Korean</w:t>
                  </w:r>
                  <w:r w:rsidR="00361A44">
                    <w:t xml:space="preserve"> and Spanish, RStudio, Python</w:t>
                  </w:r>
                  <w:r w:rsidR="0009271D">
                    <w:t>.</w:t>
                  </w:r>
                </w:p>
              </w:tc>
            </w:tr>
          </w:tbl>
          <w:p w14:paraId="38418E75" w14:textId="77777777" w:rsidR="00B93310" w:rsidRPr="006225EE" w:rsidRDefault="00B93310" w:rsidP="006225EE">
            <w:pPr>
              <w:jc w:val="both"/>
              <w:rPr>
                <w:sz w:val="10"/>
                <w:szCs w:val="10"/>
              </w:rPr>
            </w:pPr>
          </w:p>
          <w:p w14:paraId="2C3C1BF1" w14:textId="1119904D" w:rsidR="003B020E" w:rsidRPr="00361A44" w:rsidRDefault="003B020E" w:rsidP="00361A44">
            <w:pPr>
              <w:pStyle w:val="Heading3"/>
              <w:jc w:val="both"/>
              <w:rPr>
                <w:sz w:val="21"/>
                <w:szCs w:val="21"/>
              </w:rPr>
            </w:pPr>
          </w:p>
        </w:tc>
        <w:tc>
          <w:tcPr>
            <w:tcW w:w="56" w:type="dxa"/>
          </w:tcPr>
          <w:p w14:paraId="1908C4AB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50BEA940" w14:textId="77777777" w:rsidTr="00A77BD3">
              <w:trPr>
                <w:trHeight w:val="4104"/>
              </w:trPr>
              <w:tc>
                <w:tcPr>
                  <w:tcW w:w="619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5FB43982" w14:textId="747AE514" w:rsidR="00B97183" w:rsidRDefault="007273DA" w:rsidP="00361A44">
                  <w:pPr>
                    <w:pStyle w:val="Heading2"/>
                  </w:pPr>
                  <w:r>
                    <w:t>Education</w:t>
                  </w:r>
                </w:p>
                <w:p w14:paraId="40EEB038" w14:textId="77777777" w:rsidR="00D14124" w:rsidRDefault="00D14124" w:rsidP="00D14124">
                  <w:pPr>
                    <w:pStyle w:val="Heading4"/>
                  </w:pPr>
                  <w:r w:rsidRPr="00D14124">
                    <w:t>University of Texas at Austin</w:t>
                  </w:r>
                </w:p>
                <w:p w14:paraId="73A894CA" w14:textId="6DAB4C2D" w:rsidR="00D14124" w:rsidRDefault="00A064E0" w:rsidP="00D14124">
                  <w:pPr>
                    <w:pStyle w:val="Heading5"/>
                  </w:pPr>
                  <w:r>
                    <w:t>A</w:t>
                  </w:r>
                  <w:r w:rsidR="00D474A4">
                    <w:t>ugust 2018 -</w:t>
                  </w:r>
                  <w:r w:rsidR="00361A44">
                    <w:t xml:space="preserve"> Present</w:t>
                  </w:r>
                </w:p>
                <w:p w14:paraId="2AA1A4F7" w14:textId="77777777" w:rsidR="00D474A4" w:rsidRDefault="00361A44" w:rsidP="00D474A4">
                  <w:r>
                    <w:t>BS Human Biology</w:t>
                  </w:r>
                </w:p>
                <w:p w14:paraId="4B1C86C4" w14:textId="77777777" w:rsidR="00361A44" w:rsidRDefault="00361A44" w:rsidP="00D474A4">
                  <w:r>
                    <w:t>Pre-Health Certificate</w:t>
                  </w:r>
                </w:p>
                <w:p w14:paraId="63C3AD22" w14:textId="77777777" w:rsidR="00361A44" w:rsidRPr="0043426C" w:rsidRDefault="00361A44" w:rsidP="00361A44">
                  <w:pPr>
                    <w:pStyle w:val="Heading4"/>
                  </w:pPr>
                  <w:r>
                    <w:t>Timber Creek High School</w:t>
                  </w:r>
                </w:p>
                <w:p w14:paraId="64D5DDD9" w14:textId="77777777" w:rsidR="00361A44" w:rsidRDefault="00361A44" w:rsidP="00361A44">
                  <w:pPr>
                    <w:pStyle w:val="Heading5"/>
                  </w:pPr>
                  <w:r>
                    <w:t>August 2014 – May 2018</w:t>
                  </w:r>
                </w:p>
                <w:p w14:paraId="7BACA844" w14:textId="77777777" w:rsidR="00361A44" w:rsidRDefault="00361A44" w:rsidP="00361A44">
                  <w:r>
                    <w:t>Degree Type: With High Honors</w:t>
                  </w:r>
                </w:p>
                <w:p w14:paraId="2F7904EC" w14:textId="29C04220" w:rsidR="00361A44" w:rsidRPr="00D474A4" w:rsidRDefault="00361A44" w:rsidP="00361A44">
                  <w:r>
                    <w:t>GPA/Rank: Top 4%</w:t>
                  </w:r>
                </w:p>
              </w:tc>
            </w:tr>
            <w:tr w:rsidR="008F6337" w14:paraId="3365434F" w14:textId="77777777" w:rsidTr="008E3C4C">
              <w:trPr>
                <w:trHeight w:val="2642"/>
              </w:trPr>
              <w:tc>
                <w:tcPr>
                  <w:tcW w:w="619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3D6FDC15" w14:textId="77777777" w:rsidR="008F6337" w:rsidRPr="005152F2" w:rsidRDefault="007273DA" w:rsidP="008F6337">
                  <w:pPr>
                    <w:pStyle w:val="Heading2"/>
                  </w:pPr>
                  <w:r>
                    <w:t>Volunteer exper</w:t>
                  </w:r>
                  <w:r w:rsidR="00C201A3">
                    <w:t>ience</w:t>
                  </w:r>
                </w:p>
                <w:p w14:paraId="075AF7AF" w14:textId="2F79AFB7" w:rsidR="00574178" w:rsidRPr="00574178" w:rsidRDefault="00361A44" w:rsidP="00574178">
                  <w:pPr>
                    <w:pStyle w:val="Heading4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Winter Retreat</w:t>
                  </w:r>
                </w:p>
                <w:p w14:paraId="47DCB72F" w14:textId="77777777" w:rsidR="00574178" w:rsidRPr="00574178" w:rsidRDefault="00574178" w:rsidP="00574178">
                  <w:pPr>
                    <w:pStyle w:val="Heading4"/>
                    <w:rPr>
                      <w:rFonts w:asciiTheme="minorHAnsi" w:hAnsiTheme="minorHAnsi"/>
                      <w:b w:val="0"/>
                      <w:sz w:val="18"/>
                      <w:szCs w:val="18"/>
                    </w:rPr>
                  </w:pPr>
                  <w:r w:rsidRPr="00574178">
                    <w:rPr>
                      <w:rFonts w:asciiTheme="minorHAnsi" w:hAnsiTheme="minorHAnsi"/>
                      <w:b w:val="0"/>
                      <w:sz w:val="18"/>
                      <w:szCs w:val="18"/>
                    </w:rPr>
                    <w:t>flower</w:t>
                  </w:r>
                  <w:r w:rsidR="007552B7">
                    <w:rPr>
                      <w:rFonts w:asciiTheme="minorHAnsi" w:hAnsiTheme="minorHAnsi"/>
                      <w:b w:val="0"/>
                      <w:sz w:val="18"/>
                      <w:szCs w:val="18"/>
                    </w:rPr>
                    <w:t xml:space="preserve"> </w:t>
                  </w:r>
                  <w:r w:rsidRPr="00574178">
                    <w:rPr>
                      <w:rFonts w:asciiTheme="minorHAnsi" w:hAnsiTheme="minorHAnsi"/>
                      <w:b w:val="0"/>
                      <w:sz w:val="18"/>
                      <w:szCs w:val="18"/>
                    </w:rPr>
                    <w:t>mound Korean Church</w:t>
                  </w:r>
                </w:p>
                <w:p w14:paraId="4556F0EB" w14:textId="33FCF8E0" w:rsidR="008E3C4C" w:rsidRPr="008E3C4C" w:rsidRDefault="00574178" w:rsidP="008E3C4C">
                  <w:pPr>
                    <w:pStyle w:val="Heading5"/>
                    <w:numPr>
                      <w:ilvl w:val="0"/>
                      <w:numId w:val="4"/>
                    </w:numPr>
                  </w:pPr>
                  <w:r>
                    <w:t xml:space="preserve">Assisted </w:t>
                  </w:r>
                  <w:r w:rsidR="00361A44">
                    <w:t xml:space="preserve">as a volunteer to </w:t>
                  </w:r>
                  <w:r>
                    <w:t xml:space="preserve">lead </w:t>
                  </w:r>
                  <w:r w:rsidR="00361A44">
                    <w:t>the youth</w:t>
                  </w:r>
                  <w:r>
                    <w:t xml:space="preserve"> minist</w:t>
                  </w:r>
                  <w:r w:rsidR="00361A44">
                    <w:t>ry</w:t>
                  </w:r>
                  <w:r>
                    <w:t xml:space="preserve"> </w:t>
                  </w:r>
                  <w:r w:rsidR="00361A44">
                    <w:t xml:space="preserve">during the youth winter retreat </w:t>
                  </w:r>
                  <w:r w:rsidR="00965876">
                    <w:t>in 2018 and in 2020; included</w:t>
                  </w:r>
                  <w:r>
                    <w:t xml:space="preserve"> planning and preparation, </w:t>
                  </w:r>
                  <w:r w:rsidR="00361A44">
                    <w:t xml:space="preserve">team </w:t>
                  </w:r>
                  <w:r>
                    <w:t xml:space="preserve">leadership, </w:t>
                  </w:r>
                  <w:r w:rsidR="00361A44">
                    <w:t>and activities</w:t>
                  </w:r>
                  <w:r>
                    <w:t>.</w:t>
                  </w:r>
                </w:p>
              </w:tc>
            </w:tr>
          </w:tbl>
          <w:p w14:paraId="6A442383" w14:textId="0D2D034A" w:rsidR="008E3C4C" w:rsidRDefault="008E3C4C" w:rsidP="008E3C4C">
            <w:pPr>
              <w:pStyle w:val="Heading2"/>
            </w:pPr>
            <w:r>
              <w:t>Interests</w:t>
            </w:r>
          </w:p>
          <w:p w14:paraId="1ABC4D04" w14:textId="77777777" w:rsidR="008F6337" w:rsidRPr="008E3C4C" w:rsidRDefault="008E3C4C" w:rsidP="008E3C4C">
            <w:pPr>
              <w:pStyle w:val="Heading5"/>
            </w:pPr>
            <w:r w:rsidRPr="008E3C4C">
              <w:t>Dermotology</w:t>
            </w:r>
          </w:p>
          <w:p w14:paraId="641009CC" w14:textId="159332A9" w:rsidR="008E3C4C" w:rsidRPr="008E3C4C" w:rsidRDefault="008E3C4C" w:rsidP="008E3C4C">
            <w:pPr>
              <w:pStyle w:val="Heading5"/>
            </w:pPr>
            <w:r w:rsidRPr="008E3C4C">
              <w:t>Volunteer</w:t>
            </w:r>
            <w:r>
              <w:t>ing</w:t>
            </w:r>
          </w:p>
          <w:p w14:paraId="4ED402AB" w14:textId="1204A170" w:rsidR="008E3C4C" w:rsidRPr="005152F2" w:rsidRDefault="008E3C4C" w:rsidP="008E3C4C">
            <w:pPr>
              <w:pStyle w:val="Heading5"/>
            </w:pPr>
            <w:r w:rsidRPr="008E3C4C">
              <w:t>Tennis</w:t>
            </w:r>
          </w:p>
        </w:tc>
      </w:tr>
    </w:tbl>
    <w:p w14:paraId="15F47756" w14:textId="77777777" w:rsidR="00E941EF" w:rsidRDefault="00E941EF" w:rsidP="00895F1F">
      <w:pPr>
        <w:pStyle w:val="NoSpacing"/>
        <w:jc w:val="both"/>
      </w:pPr>
    </w:p>
    <w:sectPr w:rsidR="00E941EF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1ED44" w14:textId="77777777" w:rsidR="00BB32C8" w:rsidRDefault="00BB32C8" w:rsidP="003856C9">
      <w:pPr>
        <w:spacing w:after="0" w:line="240" w:lineRule="auto"/>
      </w:pPr>
      <w:r>
        <w:separator/>
      </w:r>
    </w:p>
  </w:endnote>
  <w:endnote w:type="continuationSeparator" w:id="0">
    <w:p w14:paraId="7D278FEB" w14:textId="77777777" w:rsidR="00BB32C8" w:rsidRDefault="00BB32C8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B06AA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21246E8" wp14:editId="0902E95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C4EA137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6FA8E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316154B0" wp14:editId="7DFAA54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FDE936A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E7D18" w14:textId="77777777" w:rsidR="00BB32C8" w:rsidRDefault="00BB32C8" w:rsidP="003856C9">
      <w:pPr>
        <w:spacing w:after="0" w:line="240" w:lineRule="auto"/>
      </w:pPr>
      <w:r>
        <w:separator/>
      </w:r>
    </w:p>
  </w:footnote>
  <w:footnote w:type="continuationSeparator" w:id="0">
    <w:p w14:paraId="7DAA45E1" w14:textId="77777777" w:rsidR="00BB32C8" w:rsidRDefault="00BB32C8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60445" w14:textId="77777777" w:rsidR="003856C9" w:rsidRDefault="007803B7" w:rsidP="003B020E">
    <w:pPr>
      <w:pStyle w:val="Header"/>
      <w:jc w:val="both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6DDFD315" wp14:editId="3EB1B24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62D595F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6271E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5FB25E0" wp14:editId="2EE8BB2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6F018A8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10BB"/>
    <w:multiLevelType w:val="hybridMultilevel"/>
    <w:tmpl w:val="FC8AD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50E33"/>
    <w:multiLevelType w:val="hybridMultilevel"/>
    <w:tmpl w:val="1D4E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D7853"/>
    <w:multiLevelType w:val="hybridMultilevel"/>
    <w:tmpl w:val="C75E1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F4D84"/>
    <w:multiLevelType w:val="hybridMultilevel"/>
    <w:tmpl w:val="EC10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27903"/>
    <w:multiLevelType w:val="hybridMultilevel"/>
    <w:tmpl w:val="97A4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34"/>
    <w:rsid w:val="00052BE1"/>
    <w:rsid w:val="00060DEE"/>
    <w:rsid w:val="0007412A"/>
    <w:rsid w:val="0009271D"/>
    <w:rsid w:val="0010199E"/>
    <w:rsid w:val="00117596"/>
    <w:rsid w:val="001765FE"/>
    <w:rsid w:val="00185A1C"/>
    <w:rsid w:val="0019561F"/>
    <w:rsid w:val="001B32D2"/>
    <w:rsid w:val="00212B3C"/>
    <w:rsid w:val="00293B83"/>
    <w:rsid w:val="00294E34"/>
    <w:rsid w:val="002A3621"/>
    <w:rsid w:val="002B3890"/>
    <w:rsid w:val="002B7747"/>
    <w:rsid w:val="002C77B9"/>
    <w:rsid w:val="002F485A"/>
    <w:rsid w:val="003053D9"/>
    <w:rsid w:val="0031543A"/>
    <w:rsid w:val="00361A44"/>
    <w:rsid w:val="00375D82"/>
    <w:rsid w:val="003856C9"/>
    <w:rsid w:val="00396369"/>
    <w:rsid w:val="003B020E"/>
    <w:rsid w:val="003F4D31"/>
    <w:rsid w:val="0043426C"/>
    <w:rsid w:val="00441EB9"/>
    <w:rsid w:val="00463463"/>
    <w:rsid w:val="00473EF8"/>
    <w:rsid w:val="004760E5"/>
    <w:rsid w:val="004D22BB"/>
    <w:rsid w:val="004D3A63"/>
    <w:rsid w:val="005152F2"/>
    <w:rsid w:val="00534E4E"/>
    <w:rsid w:val="00545A4D"/>
    <w:rsid w:val="00551D35"/>
    <w:rsid w:val="00557019"/>
    <w:rsid w:val="005674AC"/>
    <w:rsid w:val="00574178"/>
    <w:rsid w:val="005A1E51"/>
    <w:rsid w:val="005A7E57"/>
    <w:rsid w:val="00616FF4"/>
    <w:rsid w:val="006225EE"/>
    <w:rsid w:val="006A3CE7"/>
    <w:rsid w:val="007273DA"/>
    <w:rsid w:val="00743379"/>
    <w:rsid w:val="007552B7"/>
    <w:rsid w:val="007803B7"/>
    <w:rsid w:val="007B2F5C"/>
    <w:rsid w:val="007C5F05"/>
    <w:rsid w:val="00832043"/>
    <w:rsid w:val="00832F81"/>
    <w:rsid w:val="00872C88"/>
    <w:rsid w:val="00895F1F"/>
    <w:rsid w:val="008C7CA2"/>
    <w:rsid w:val="008E3C4C"/>
    <w:rsid w:val="008F6337"/>
    <w:rsid w:val="00965876"/>
    <w:rsid w:val="00A064E0"/>
    <w:rsid w:val="00A42F91"/>
    <w:rsid w:val="00A77BD3"/>
    <w:rsid w:val="00AF1258"/>
    <w:rsid w:val="00B01E52"/>
    <w:rsid w:val="00B550FC"/>
    <w:rsid w:val="00B85871"/>
    <w:rsid w:val="00B93310"/>
    <w:rsid w:val="00B97183"/>
    <w:rsid w:val="00BB32C8"/>
    <w:rsid w:val="00BC1F18"/>
    <w:rsid w:val="00BD2E58"/>
    <w:rsid w:val="00BD7007"/>
    <w:rsid w:val="00BF6BAB"/>
    <w:rsid w:val="00C007A5"/>
    <w:rsid w:val="00C154D5"/>
    <w:rsid w:val="00C201A3"/>
    <w:rsid w:val="00C4403A"/>
    <w:rsid w:val="00C54792"/>
    <w:rsid w:val="00CE6306"/>
    <w:rsid w:val="00D11C4D"/>
    <w:rsid w:val="00D14124"/>
    <w:rsid w:val="00D14F1C"/>
    <w:rsid w:val="00D474A4"/>
    <w:rsid w:val="00D5067A"/>
    <w:rsid w:val="00DC79BB"/>
    <w:rsid w:val="00E34D58"/>
    <w:rsid w:val="00E941EF"/>
    <w:rsid w:val="00EB1C1B"/>
    <w:rsid w:val="00EF1F43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736F2"/>
  <w15:chartTrackingRefBased/>
  <w15:docId w15:val="{70186BBE-CC68-064C-BC84-79E04C5B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185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4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chel/Library/Containers/com.microsoft.Word/Data/Library/Application%20Support/Microsoft/Office/16.0/DTS/Search/%7b386714AB-9FEB-EA44-8196-B9CC76D1639D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CCA039170D6EE4699599E849D759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3C2A1-6F76-854D-BBA4-CA53FE61CF81}"/>
      </w:docPartPr>
      <w:docPartBody>
        <w:p w:rsidR="0056061B" w:rsidRDefault="00534402">
          <w:pPr>
            <w:pStyle w:val="0CCA039170D6EE4699599E849D7597D4"/>
          </w:pPr>
          <w:r w:rsidRPr="005152F2">
            <w:t>Your Name</w:t>
          </w:r>
        </w:p>
      </w:docPartBody>
    </w:docPart>
    <w:docPart>
      <w:docPartPr>
        <w:name w:val="33EC1CE29178DF42A747299CFFE1D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C4CF9-A847-0847-A661-54A871E02A2C}"/>
      </w:docPartPr>
      <w:docPartBody>
        <w:p w:rsidR="0056061B" w:rsidRDefault="00534402">
          <w:pPr>
            <w:pStyle w:val="33EC1CE29178DF42A747299CFFE1D32E"/>
          </w:pPr>
          <w:r>
            <w:t>Objective</w:t>
          </w:r>
        </w:p>
      </w:docPartBody>
    </w:docPart>
    <w:docPart>
      <w:docPartPr>
        <w:name w:val="FB159D2F95A49443B0CE7DDF88E10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1ADB9-19B8-0C4D-8F4B-1F4AB72A6DA0}"/>
      </w:docPartPr>
      <w:docPartBody>
        <w:p w:rsidR="0056061B" w:rsidRDefault="00534402">
          <w:pPr>
            <w:pStyle w:val="FB159D2F95A49443B0CE7DDF88E10F30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02"/>
    <w:rsid w:val="00534402"/>
    <w:rsid w:val="0056061B"/>
    <w:rsid w:val="006F4DD9"/>
    <w:rsid w:val="00C8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CA039170D6EE4699599E849D7597D4">
    <w:name w:val="0CCA039170D6EE4699599E849D7597D4"/>
  </w:style>
  <w:style w:type="paragraph" w:customStyle="1" w:styleId="33EC1CE29178DF42A747299CFFE1D32E">
    <w:name w:val="33EC1CE29178DF42A747299CFFE1D32E"/>
  </w:style>
  <w:style w:type="paragraph" w:customStyle="1" w:styleId="FB159D2F95A49443B0CE7DDF88E10F30">
    <w:name w:val="FB159D2F95A49443B0CE7DDF88E10F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{386714AB-9FEB-EA44-8196-B9CC76D1639D}tf16392740.dotx</Template>
  <TotalTime>164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In</dc:creator>
  <cp:keywords/>
  <dc:description/>
  <cp:lastModifiedBy>rachelin00@yahoo.com</cp:lastModifiedBy>
  <cp:revision>16</cp:revision>
  <dcterms:created xsi:type="dcterms:W3CDTF">2018-08-29T22:16:00Z</dcterms:created>
  <dcterms:modified xsi:type="dcterms:W3CDTF">2021-05-09T07:40:00Z</dcterms:modified>
</cp:coreProperties>
</file>